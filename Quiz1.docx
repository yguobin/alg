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886" w:rsidRDefault="006361C9">
      <w:r>
        <w:t xml:space="preserve">What are the differences among String, </w:t>
      </w:r>
      <w:proofErr w:type="spellStart"/>
      <w:r>
        <w:t>StringBuffer</w:t>
      </w:r>
      <w:proofErr w:type="spellEnd"/>
      <w:r>
        <w:t xml:space="preserve">, </w:t>
      </w:r>
      <w:proofErr w:type="spellStart"/>
      <w:proofErr w:type="gramStart"/>
      <w:r>
        <w:t>StringBuilder</w:t>
      </w:r>
      <w:proofErr w:type="spellEnd"/>
      <w:proofErr w:type="gramEnd"/>
      <w:r>
        <w:t>?</w:t>
      </w:r>
    </w:p>
    <w:p w:rsidR="006361C9" w:rsidRDefault="006361C9"/>
    <w:p w:rsidR="006361C9" w:rsidRDefault="006361C9"/>
    <w:p w:rsidR="006361C9" w:rsidRDefault="006361C9">
      <w:r>
        <w:t xml:space="preserve">How are </w:t>
      </w:r>
      <w:proofErr w:type="spellStart"/>
      <w:r>
        <w:t>BigInteger</w:t>
      </w:r>
      <w:proofErr w:type="spellEnd"/>
      <w:r>
        <w:t xml:space="preserve">, </w:t>
      </w:r>
      <w:proofErr w:type="spellStart"/>
      <w:r>
        <w:t>BigDecimal</w:t>
      </w:r>
      <w:proofErr w:type="spellEnd"/>
      <w:r>
        <w:t xml:space="preserve"> implemented?</w:t>
      </w:r>
    </w:p>
    <w:p w:rsidR="006361C9" w:rsidRDefault="006361C9"/>
    <w:p w:rsidR="006361C9" w:rsidRDefault="006361C9"/>
    <w:p w:rsidR="006361C9" w:rsidRDefault="006361C9">
      <w:bookmarkStart w:id="0" w:name="_GoBack"/>
      <w:bookmarkEnd w:id="0"/>
    </w:p>
    <w:sectPr w:rsidR="00636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1C9"/>
    <w:rsid w:val="00073F1A"/>
    <w:rsid w:val="000C567B"/>
    <w:rsid w:val="00113E8B"/>
    <w:rsid w:val="00212D5C"/>
    <w:rsid w:val="002B2BF4"/>
    <w:rsid w:val="0032418B"/>
    <w:rsid w:val="00345C70"/>
    <w:rsid w:val="00426037"/>
    <w:rsid w:val="004C2F5D"/>
    <w:rsid w:val="006361C9"/>
    <w:rsid w:val="007E6EAB"/>
    <w:rsid w:val="00A5315A"/>
    <w:rsid w:val="00D3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3FF70DB4.dotm</Template>
  <TotalTime>60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Invesco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Yin, Richard</dc:creator>
  <cp:lastModifiedBy>Yin, Richard</cp:lastModifiedBy>
  <cp:revision>1</cp:revision>
  <dcterms:created xsi:type="dcterms:W3CDTF">2013-07-10T17:55:00Z</dcterms:created>
  <dcterms:modified xsi:type="dcterms:W3CDTF">2013-07-10T18:55:00Z</dcterms:modified>
</cp:coreProperties>
</file>